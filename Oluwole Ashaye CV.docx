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4B4BC" w14:textId="0A862227" w:rsidR="00591453" w:rsidRDefault="007215A6" w:rsidP="001D7114">
      <w:pPr>
        <w:pStyle w:val="Heading2"/>
        <w:jc w:val="center"/>
        <w:rPr>
          <w:b/>
          <w:bCs/>
        </w:rPr>
      </w:pPr>
      <w:r w:rsidRPr="001267E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C7A385" wp14:editId="57C986EF">
                <wp:simplePos x="0" y="0"/>
                <wp:positionH relativeFrom="margin">
                  <wp:posOffset>4867910</wp:posOffset>
                </wp:positionH>
                <wp:positionV relativeFrom="paragraph">
                  <wp:posOffset>-219710</wp:posOffset>
                </wp:positionV>
                <wp:extent cx="1781810" cy="927100"/>
                <wp:effectExtent l="0" t="0" r="889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3FA8" w14:textId="346328BE" w:rsidR="008011B9" w:rsidRPr="004A2F54" w:rsidRDefault="00591453" w:rsidP="004A2F54">
                            <w:pPr>
                              <w:jc w:val="right"/>
                              <w:rPr>
                                <w:rFonts w:ascii="Avenir Next LT Pro" w:hAnsi="Avenir Next LT Pro" w:cs="Arial"/>
                                <w:lang w:val="en-ZA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lang w:val="en-ZA"/>
                              </w:rPr>
                              <w:t>Bromley</w:t>
                            </w:r>
                            <w:r w:rsidR="00EA66E7" w:rsidRPr="004A2F54">
                              <w:rPr>
                                <w:rFonts w:ascii="Avenir Next LT Pro" w:hAnsi="Avenir Next LT Pro" w:cs="Arial"/>
                                <w:lang w:val="en-ZA"/>
                              </w:rPr>
                              <w:t>, BR</w:t>
                            </w:r>
                            <w:r>
                              <w:rPr>
                                <w:rFonts w:ascii="Avenir Next LT Pro" w:hAnsi="Avenir Next LT Pro" w:cs="Arial"/>
                                <w:lang w:val="en-ZA"/>
                              </w:rPr>
                              <w:t>1</w:t>
                            </w:r>
                          </w:p>
                          <w:p w14:paraId="7C73F2DC" w14:textId="5722202E" w:rsidR="008011B9" w:rsidRPr="004A2F54" w:rsidRDefault="0027795B" w:rsidP="004A2F54">
                            <w:pPr>
                              <w:jc w:val="right"/>
                              <w:rPr>
                                <w:rFonts w:ascii="Avenir Next LT Pro" w:hAnsi="Avenir Next LT Pro" w:cs="Arial"/>
                                <w:lang w:val="en-ZA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lang w:val="en-ZA"/>
                              </w:rPr>
                              <w:t>t-ashaye@hotmail.co.uk</w:t>
                            </w:r>
                            <w:r w:rsidR="00EA66E7" w:rsidRPr="004A2F54">
                              <w:rPr>
                                <w:rFonts w:ascii="Avenir Next LT Pro" w:hAnsi="Avenir Next LT Pro" w:cs="Arial"/>
                                <w:lang w:val="en-ZA"/>
                              </w:rPr>
                              <w:t xml:space="preserve">           </w:t>
                            </w:r>
                          </w:p>
                          <w:p w14:paraId="5C3B5E22" w14:textId="1BDD9511" w:rsidR="00373001" w:rsidRPr="001267EB" w:rsidRDefault="0027795B" w:rsidP="004A2F54">
                            <w:pPr>
                              <w:jc w:val="right"/>
                              <w:rPr>
                                <w:rStyle w:val="Hyperlink"/>
                                <w:rFonts w:ascii="Avenir Next LT Pro" w:hAnsi="Avenir Next LT Pro" w:cs="Arial"/>
                                <w:u w:val="none"/>
                                <w:lang w:val="en-ZA"/>
                              </w:rPr>
                            </w:pPr>
                            <w:r w:rsidRPr="001267EB">
                              <w:rPr>
                                <w:rStyle w:val="Hyperlink"/>
                                <w:rFonts w:ascii="Avenir Next LT Pro" w:hAnsi="Avenir Next LT Pro" w:cs="Arial"/>
                                <w:u w:val="none"/>
                                <w:lang w:val="en-ZA"/>
                              </w:rPr>
                              <w:t>07375037313</w:t>
                            </w:r>
                          </w:p>
                          <w:p w14:paraId="590CF8FA" w14:textId="425F2A8C" w:rsidR="00EA66E7" w:rsidRPr="004A2F54" w:rsidRDefault="00EA66E7" w:rsidP="00373001">
                            <w:pPr>
                              <w:jc w:val="center"/>
                              <w:rPr>
                                <w:rFonts w:ascii="Avenir Next LT Pro" w:hAnsi="Avenir Next LT Pro" w:cs="Arial"/>
                                <w:lang w:val="en-ZA"/>
                              </w:rPr>
                            </w:pPr>
                          </w:p>
                          <w:p w14:paraId="0738D22B" w14:textId="77777777" w:rsidR="008011B9" w:rsidRPr="00EA66E7" w:rsidRDefault="008011B9" w:rsidP="004A2F54">
                            <w:pPr>
                              <w:jc w:val="right"/>
                              <w:rPr>
                                <w:rFonts w:ascii="Avenir Next LT Pro" w:hAnsi="Avenir Next LT Pro" w:cs="Arial"/>
                                <w:sz w:val="24"/>
                                <w:szCs w:val="24"/>
                                <w:lang w:val="en-ZA"/>
                              </w:rPr>
                            </w:pPr>
                          </w:p>
                          <w:p w14:paraId="29E372FF" w14:textId="77777777" w:rsidR="008011B9" w:rsidRDefault="008011B9" w:rsidP="004A2F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7A3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3pt;margin-top:-17.3pt;width:140.3pt;height:7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" stroked="f">
                <v:textbox>
                  <w:txbxContent>
                    <w:p w14:paraId="5F813FA8" w14:textId="346328BE" w:rsidR="008011B9" w:rsidRPr="004A2F54" w:rsidRDefault="00591453" w:rsidP="004A2F54">
                      <w:pPr>
                        <w:jc w:val="right"/>
                        <w:rPr>
                          <w:rFonts w:ascii="Avenir Next LT Pro" w:hAnsi="Avenir Next LT Pro" w:cs="Arial"/>
                          <w:lang w:val="en-ZA"/>
                        </w:rPr>
                      </w:pPr>
                      <w:r>
                        <w:rPr>
                          <w:rFonts w:ascii="Avenir Next LT Pro" w:hAnsi="Avenir Next LT Pro" w:cs="Arial"/>
                          <w:lang w:val="en-ZA"/>
                        </w:rPr>
                        <w:t>Bromley</w:t>
                      </w:r>
                      <w:r w:rsidR="00EA66E7" w:rsidRPr="004A2F54">
                        <w:rPr>
                          <w:rFonts w:ascii="Avenir Next LT Pro" w:hAnsi="Avenir Next LT Pro" w:cs="Arial"/>
                          <w:lang w:val="en-ZA"/>
                        </w:rPr>
                        <w:t>, BR</w:t>
                      </w:r>
                      <w:r>
                        <w:rPr>
                          <w:rFonts w:ascii="Avenir Next LT Pro" w:hAnsi="Avenir Next LT Pro" w:cs="Arial"/>
                          <w:lang w:val="en-ZA"/>
                        </w:rPr>
                        <w:t>1</w:t>
                      </w:r>
                    </w:p>
                    <w:p w14:paraId="7C73F2DC" w14:textId="5722202E" w:rsidR="008011B9" w:rsidRPr="004A2F54" w:rsidRDefault="0027795B" w:rsidP="004A2F54">
                      <w:pPr>
                        <w:jc w:val="right"/>
                        <w:rPr>
                          <w:rFonts w:ascii="Avenir Next LT Pro" w:hAnsi="Avenir Next LT Pro" w:cs="Arial"/>
                          <w:lang w:val="en-ZA"/>
                        </w:rPr>
                      </w:pPr>
                      <w:r>
                        <w:rPr>
                          <w:rFonts w:ascii="Avenir Next LT Pro" w:hAnsi="Avenir Next LT Pro" w:cs="Arial"/>
                          <w:lang w:val="en-ZA"/>
                        </w:rPr>
                        <w:t>t-ashaye@hotmail.co.uk</w:t>
                      </w:r>
                      <w:r w:rsidR="00EA66E7" w:rsidRPr="004A2F54">
                        <w:rPr>
                          <w:rFonts w:ascii="Avenir Next LT Pro" w:hAnsi="Avenir Next LT Pro" w:cs="Arial"/>
                          <w:lang w:val="en-ZA"/>
                        </w:rPr>
                        <w:t xml:space="preserve">           </w:t>
                      </w:r>
                    </w:p>
                    <w:p w14:paraId="5C3B5E22" w14:textId="1BDD9511" w:rsidR="00373001" w:rsidRPr="001267EB" w:rsidRDefault="0027795B" w:rsidP="004A2F54">
                      <w:pPr>
                        <w:jc w:val="right"/>
                        <w:rPr>
                          <w:rStyle w:val="Hyperlink"/>
                          <w:rFonts w:ascii="Avenir Next LT Pro" w:hAnsi="Avenir Next LT Pro" w:cs="Arial"/>
                          <w:u w:val="none"/>
                          <w:lang w:val="en-ZA"/>
                        </w:rPr>
                      </w:pPr>
                      <w:r w:rsidRPr="001267EB">
                        <w:rPr>
                          <w:rStyle w:val="Hyperlink"/>
                          <w:rFonts w:ascii="Avenir Next LT Pro" w:hAnsi="Avenir Next LT Pro" w:cs="Arial"/>
                          <w:u w:val="none"/>
                          <w:lang w:val="en-ZA"/>
                        </w:rPr>
                        <w:t>07375037313</w:t>
                      </w:r>
                    </w:p>
                    <w:p w14:paraId="590CF8FA" w14:textId="425F2A8C" w:rsidR="00EA66E7" w:rsidRPr="004A2F54" w:rsidRDefault="00EA66E7" w:rsidP="00373001">
                      <w:pPr>
                        <w:jc w:val="center"/>
                        <w:rPr>
                          <w:rFonts w:ascii="Avenir Next LT Pro" w:hAnsi="Avenir Next LT Pro" w:cs="Arial"/>
                          <w:lang w:val="en-ZA"/>
                        </w:rPr>
                      </w:pPr>
                    </w:p>
                    <w:p w14:paraId="0738D22B" w14:textId="77777777" w:rsidR="008011B9" w:rsidRPr="00EA66E7" w:rsidRDefault="008011B9" w:rsidP="004A2F54">
                      <w:pPr>
                        <w:jc w:val="right"/>
                        <w:rPr>
                          <w:rFonts w:ascii="Avenir Next LT Pro" w:hAnsi="Avenir Next LT Pro" w:cs="Arial"/>
                          <w:sz w:val="24"/>
                          <w:szCs w:val="24"/>
                          <w:lang w:val="en-ZA"/>
                        </w:rPr>
                      </w:pPr>
                    </w:p>
                    <w:p w14:paraId="29E372FF" w14:textId="77777777" w:rsidR="008011B9" w:rsidRDefault="008011B9" w:rsidP="004A2F54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3F3A">
        <w:rPr>
          <w:noProof/>
        </w:rPr>
        <w:drawing>
          <wp:anchor distT="0" distB="0" distL="114300" distR="114300" simplePos="0" relativeHeight="251662336" behindDoc="0" locked="0" layoutInCell="1" allowOverlap="1" wp14:anchorId="3683459F" wp14:editId="35A93BED">
            <wp:simplePos x="0" y="0"/>
            <wp:positionH relativeFrom="column">
              <wp:posOffset>6717665</wp:posOffset>
            </wp:positionH>
            <wp:positionV relativeFrom="paragraph">
              <wp:posOffset>464820</wp:posOffset>
            </wp:positionV>
            <wp:extent cx="139700" cy="139700"/>
            <wp:effectExtent l="0" t="0" r="0" b="0"/>
            <wp:wrapNone/>
            <wp:docPr id="4" name="Graphic 4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mart Phon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7E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B8CEB41" wp14:editId="78905DF2">
            <wp:simplePos x="0" y="0"/>
            <wp:positionH relativeFrom="rightMargin">
              <wp:posOffset>387350</wp:posOffset>
            </wp:positionH>
            <wp:positionV relativeFrom="paragraph">
              <wp:posOffset>-144780</wp:posOffset>
            </wp:positionV>
            <wp:extent cx="171450" cy="171450"/>
            <wp:effectExtent l="0" t="0" r="0" b="0"/>
            <wp:wrapNone/>
            <wp:docPr id="1" name="Graphic 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7E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BB9CEC0" wp14:editId="69EDAC1A">
            <wp:simplePos x="0" y="0"/>
            <wp:positionH relativeFrom="column">
              <wp:posOffset>6718935</wp:posOffset>
            </wp:positionH>
            <wp:positionV relativeFrom="paragraph">
              <wp:posOffset>129540</wp:posOffset>
            </wp:positionV>
            <wp:extent cx="127000" cy="127000"/>
            <wp:effectExtent l="0" t="0" r="6350" b="6350"/>
            <wp:wrapNone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6E7" w:rsidRPr="001267EB">
        <w:rPr>
          <w:b/>
          <w:bCs/>
        </w:rPr>
        <w:t>O</w:t>
      </w:r>
      <w:r w:rsidR="001267EB" w:rsidRPr="001267EB">
        <w:rPr>
          <w:b/>
          <w:bCs/>
        </w:rPr>
        <w:t>LUWOLE ASHAYE</w:t>
      </w:r>
    </w:p>
    <w:p w14:paraId="56D8E33F" w14:textId="77777777" w:rsidR="001D7114" w:rsidRPr="001D7114" w:rsidRDefault="001D7114" w:rsidP="001D7114"/>
    <w:p w14:paraId="47609479" w14:textId="2187F3D0" w:rsidR="00B17AE8" w:rsidRPr="00DE783D" w:rsidRDefault="001041BA" w:rsidP="004A2F54">
      <w:pPr>
        <w:pStyle w:val="Style2"/>
        <w:rPr>
          <w:rFonts w:ascii="Avenir Next" w:hAnsi="Avenir Next"/>
        </w:rPr>
      </w:pPr>
      <w:r>
        <w:rPr>
          <w:rFonts w:ascii="Avenir Next" w:hAnsi="Avenir Next"/>
        </w:rPr>
        <w:t>PERSONAL PROFILE</w:t>
      </w:r>
    </w:p>
    <w:p w14:paraId="08C2454B" w14:textId="4A74E204" w:rsidR="00673765" w:rsidRPr="00556A9F" w:rsidRDefault="00673765" w:rsidP="00BA6F42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Passionate Junior Software Developer with a strong drive to excel in the field of software development. Eager to contribute my coding skills, troubleshooting abilities, and web development knowledge to a dynamic team. Recently completed a 12-week software development course with Just-IT, achieving a 'Distinction' in the final project. Proficient in various programming languages and platforms and dedicated to continuous learning.</w:t>
      </w:r>
    </w:p>
    <w:p w14:paraId="5AD9AB42" w14:textId="5A6C8FFC" w:rsidR="001267EB" w:rsidRPr="00FC6EF9" w:rsidRDefault="001041BA" w:rsidP="001267EB">
      <w:pPr>
        <w:pStyle w:val="Style2"/>
        <w:pBdr>
          <w:bottom w:val="single" w:sz="6" w:space="0" w:color="auto"/>
        </w:pBdr>
        <w:rPr>
          <w:rFonts w:ascii="Avenir Next" w:hAnsi="Avenir Next"/>
        </w:rPr>
      </w:pPr>
      <w:r>
        <w:rPr>
          <w:rFonts w:ascii="Avenir Next" w:hAnsi="Avenir Next"/>
        </w:rPr>
        <w:t xml:space="preserve">KEY </w:t>
      </w:r>
      <w:r w:rsidR="001267EB">
        <w:rPr>
          <w:rFonts w:ascii="Avenir Next" w:hAnsi="Avenir Next"/>
        </w:rPr>
        <w:t>SKILLS</w:t>
      </w:r>
    </w:p>
    <w:p w14:paraId="72743072" w14:textId="77777777" w:rsidR="00673765" w:rsidRP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Languages: CSS, HTML, JavaScript, Bootstrap, Python</w:t>
      </w:r>
    </w:p>
    <w:p w14:paraId="6E7382EB" w14:textId="77777777" w:rsidR="00673765" w:rsidRP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Databases: MySQL</w:t>
      </w:r>
    </w:p>
    <w:p w14:paraId="607254CD" w14:textId="77777777" w:rsidR="00673765" w:rsidRP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Web Development: Front-end and Back-end</w:t>
      </w:r>
      <w:bookmarkStart w:id="0" w:name="_GoBack"/>
      <w:bookmarkEnd w:id="0"/>
    </w:p>
    <w:p w14:paraId="1D2C17D0" w14:textId="77777777" w:rsidR="00673765" w:rsidRP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Tools: Microsoft Office, Google Suite</w:t>
      </w:r>
    </w:p>
    <w:p w14:paraId="3F9A4A26" w14:textId="77777777" w:rsidR="00673765" w:rsidRP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Problem-Solving: Innovative and skilled in resolving complex issues</w:t>
      </w:r>
    </w:p>
    <w:p w14:paraId="1D1B6781" w14:textId="77777777" w:rsidR="00673765" w:rsidRP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Collaboration: Strong team player with effective communication</w:t>
      </w:r>
    </w:p>
    <w:p w14:paraId="3F5E6F38" w14:textId="77777777" w:rsidR="00673765" w:rsidRP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Self-Driven: Able to manage personal projects and portfolio</w:t>
      </w:r>
    </w:p>
    <w:p w14:paraId="38940E34" w14:textId="24DD8964" w:rsidR="00673765" w:rsidRDefault="00673765" w:rsidP="00673765">
      <w:pPr>
        <w:pStyle w:val="NormalWeb"/>
        <w:rPr>
          <w:rFonts w:ascii="Avenir Next" w:hAnsi="Avenir Next"/>
          <w:color w:val="000000"/>
          <w:sz w:val="27"/>
          <w:szCs w:val="27"/>
        </w:rPr>
      </w:pPr>
      <w:r w:rsidRPr="00673765">
        <w:rPr>
          <w:rFonts w:ascii="Avenir Next" w:hAnsi="Avenir Next"/>
          <w:color w:val="000000"/>
          <w:sz w:val="27"/>
          <w:szCs w:val="27"/>
        </w:rPr>
        <w:t>Learning Enthusiast: Regularly engaging in coding lessons on platforms like Udemy</w:t>
      </w:r>
    </w:p>
    <w:p w14:paraId="55DFBCCE" w14:textId="1381B76F" w:rsidR="004A2F54" w:rsidRPr="00DE783D" w:rsidRDefault="006422AC" w:rsidP="006422AC">
      <w:pPr>
        <w:pStyle w:val="Style2"/>
        <w:rPr>
          <w:rFonts w:ascii="Avenir Next" w:hAnsi="Avenir Next"/>
        </w:rPr>
        <w:sectPr w:rsidR="004A2F54" w:rsidRPr="00DE783D" w:rsidSect="004A2F54">
          <w:pgSz w:w="11906" w:h="16838"/>
          <w:pgMar w:top="1021" w:right="1077" w:bottom="1134" w:left="851" w:header="709" w:footer="709" w:gutter="0"/>
          <w:pgBorders w:offsetFrom="page">
            <w:top w:val="single" w:sz="4" w:space="24" w:color="E7E6E6" w:themeColor="background2"/>
            <w:left w:val="single" w:sz="4" w:space="24" w:color="E7E6E6" w:themeColor="background2"/>
            <w:bottom w:val="single" w:sz="4" w:space="24" w:color="E7E6E6" w:themeColor="background2"/>
            <w:right w:val="single" w:sz="4" w:space="24" w:color="E7E6E6" w:themeColor="background2"/>
          </w:pgBorders>
          <w:cols w:space="708"/>
          <w:docGrid w:linePitch="360"/>
        </w:sectPr>
      </w:pPr>
      <w:r>
        <w:rPr>
          <w:rFonts w:ascii="Avenir Next" w:hAnsi="Avenir Next"/>
        </w:rPr>
        <w:t>CAREER HISTORY</w:t>
      </w:r>
    </w:p>
    <w:p w14:paraId="7C0CD834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  <w:r w:rsidRPr="00673765">
        <w:rPr>
          <w:rFonts w:ascii="Avenir Next" w:hAnsi="Avenir Next"/>
          <w:sz w:val="27"/>
          <w:szCs w:val="27"/>
        </w:rPr>
        <w:t>Junior Software Developer, Just IT</w:t>
      </w:r>
    </w:p>
    <w:p w14:paraId="13CF4F3C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  <w:r w:rsidRPr="00673765">
        <w:rPr>
          <w:rFonts w:ascii="Avenir Next" w:hAnsi="Avenir Next"/>
          <w:sz w:val="27"/>
          <w:szCs w:val="27"/>
        </w:rPr>
        <w:t>Feb 2022 - Apr 2022</w:t>
      </w:r>
    </w:p>
    <w:p w14:paraId="131F6C85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</w:p>
    <w:p w14:paraId="3792D4E0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Successfully completed an intensive 12-week software development course, mastering HTML, CSS, JavaScript, Python, and SQL database.</w:t>
      </w:r>
    </w:p>
    <w:p w14:paraId="16FD75CF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Attained a 'Distinction' in the final project, showcasing a strong understanding of both front-end and back-end development.</w:t>
      </w:r>
    </w:p>
    <w:p w14:paraId="149D5746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Provided support to team members, sharing coding expertise and knowledge.</w:t>
      </w:r>
    </w:p>
    <w:p w14:paraId="7329E06F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lastRenderedPageBreak/>
        <w:t>Created a personal portfolio using HTML, CSS, and JavaScript.</w:t>
      </w:r>
    </w:p>
    <w:p w14:paraId="2893F185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  <w:r w:rsidRPr="00673765">
        <w:rPr>
          <w:rFonts w:ascii="Avenir Next" w:hAnsi="Avenir Next"/>
          <w:sz w:val="27"/>
          <w:szCs w:val="27"/>
        </w:rPr>
        <w:t>Crew Member &amp; Delivery Driver, Dominos</w:t>
      </w:r>
    </w:p>
    <w:p w14:paraId="4EA54412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  <w:r w:rsidRPr="00673765">
        <w:rPr>
          <w:rFonts w:ascii="Avenir Next" w:hAnsi="Avenir Next"/>
          <w:sz w:val="27"/>
          <w:szCs w:val="27"/>
        </w:rPr>
        <w:t>August 2016 - Present</w:t>
      </w:r>
    </w:p>
    <w:p w14:paraId="35314EB1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</w:p>
    <w:p w14:paraId="3FA4A236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Trained and mentored new team members, ensuring adherence to company standards for food preparation.</w:t>
      </w:r>
    </w:p>
    <w:p w14:paraId="29EFB727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Resolved customer complaints with professionalism, enhancing customer satisfaction.</w:t>
      </w:r>
    </w:p>
    <w:p w14:paraId="6C521C38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Maintained a clean and organized work environment to ensure efficiency and safety.</w:t>
      </w:r>
    </w:p>
    <w:p w14:paraId="2511945F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Demonstrated leadership skills in a fast-paced retail environment, achieving shift goals consistently.</w:t>
      </w:r>
    </w:p>
    <w:p w14:paraId="2E75B616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  <w:r w:rsidRPr="00673765">
        <w:rPr>
          <w:rFonts w:ascii="Avenir Next" w:hAnsi="Avenir Next"/>
          <w:sz w:val="27"/>
          <w:szCs w:val="27"/>
        </w:rPr>
        <w:t>Customer Team Member, Co-op</w:t>
      </w:r>
    </w:p>
    <w:p w14:paraId="74D73EF5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  <w:r w:rsidRPr="00673765">
        <w:rPr>
          <w:rFonts w:ascii="Avenir Next" w:hAnsi="Avenir Next"/>
          <w:sz w:val="27"/>
          <w:szCs w:val="27"/>
        </w:rPr>
        <w:t>February 2021 - August 2021</w:t>
      </w:r>
    </w:p>
    <w:p w14:paraId="00973C76" w14:textId="77777777" w:rsidR="00673765" w:rsidRPr="00673765" w:rsidRDefault="00673765" w:rsidP="00673765">
      <w:pPr>
        <w:pStyle w:val="Style1"/>
        <w:rPr>
          <w:rFonts w:ascii="Avenir Next" w:hAnsi="Avenir Next"/>
          <w:sz w:val="27"/>
          <w:szCs w:val="27"/>
        </w:rPr>
      </w:pPr>
    </w:p>
    <w:p w14:paraId="44F72D4B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Offered essential in-store support during the COVID-19 pandemic, assisting customers with inquiries and providing a pleasant shopping experience.</w:t>
      </w:r>
    </w:p>
    <w:p w14:paraId="59917973" w14:textId="77777777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Operated tills and delivered friendly customer service.</w:t>
      </w:r>
    </w:p>
    <w:p w14:paraId="2C6955C6" w14:textId="3CED28F6" w:rsidR="00673765" w:rsidRPr="00673765" w:rsidRDefault="00673765" w:rsidP="00673765">
      <w:pPr>
        <w:pStyle w:val="Style1"/>
        <w:rPr>
          <w:rFonts w:ascii="Avenir Next" w:hAnsi="Avenir Next"/>
          <w:b w:val="0"/>
          <w:sz w:val="27"/>
          <w:szCs w:val="27"/>
        </w:rPr>
      </w:pPr>
      <w:r w:rsidRPr="00673765">
        <w:rPr>
          <w:rFonts w:ascii="Avenir Next" w:hAnsi="Avenir Next"/>
          <w:b w:val="0"/>
          <w:sz w:val="27"/>
          <w:szCs w:val="27"/>
        </w:rPr>
        <w:t>Played a role in stock merchandising to maintain optimal availability and store cleanliness.</w:t>
      </w:r>
    </w:p>
    <w:p w14:paraId="52AA40B1" w14:textId="77777777" w:rsidR="00673765" w:rsidRDefault="00673765" w:rsidP="009F62F1">
      <w:pPr>
        <w:pStyle w:val="Style1"/>
        <w:rPr>
          <w:rFonts w:ascii="Avenir Next" w:hAnsi="Avenir Next"/>
          <w:sz w:val="27"/>
          <w:szCs w:val="27"/>
        </w:rPr>
      </w:pPr>
    </w:p>
    <w:p w14:paraId="2229BA86" w14:textId="29A3ED65" w:rsidR="007C7CFF" w:rsidRPr="007C7CFF" w:rsidRDefault="001368F1" w:rsidP="007C7CFF">
      <w:pPr>
        <w:pStyle w:val="Style2"/>
        <w:rPr>
          <w:rFonts w:ascii="Avenir Next" w:hAnsi="Avenir Next"/>
        </w:rPr>
      </w:pPr>
      <w:r w:rsidRPr="00DE783D">
        <w:rPr>
          <w:rFonts w:ascii="Avenir Next" w:hAnsi="Avenir Next"/>
        </w:rPr>
        <w:t xml:space="preserve">EDUCATION </w:t>
      </w:r>
    </w:p>
    <w:p w14:paraId="723DED6C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  <w:r w:rsidRPr="00591453">
        <w:rPr>
          <w:rFonts w:ascii="Avenir Next" w:hAnsi="Avenir Next"/>
          <w:b/>
          <w:color w:val="000000"/>
          <w:sz w:val="27"/>
          <w:szCs w:val="27"/>
        </w:rPr>
        <w:t>The Web Developer Bootcamp 2022 | Udemy, Online Course | April 2022 - Present</w:t>
      </w:r>
    </w:p>
    <w:p w14:paraId="4CCA3927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</w:p>
    <w:p w14:paraId="04FF5CD2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  <w:r w:rsidRPr="00591453">
        <w:rPr>
          <w:rFonts w:ascii="Avenir Next" w:hAnsi="Avenir Next"/>
          <w:b/>
          <w:color w:val="000000"/>
          <w:sz w:val="27"/>
          <w:szCs w:val="27"/>
        </w:rPr>
        <w:t>Software Developer Bootcamp | Just IT | Feb 2022 - April 2022</w:t>
      </w:r>
    </w:p>
    <w:p w14:paraId="53989AFC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</w:p>
    <w:p w14:paraId="207EA651" w14:textId="6871B399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  <w:r w:rsidRPr="00591453">
        <w:rPr>
          <w:rFonts w:ascii="Avenir Next" w:hAnsi="Avenir Next"/>
          <w:b/>
          <w:color w:val="000000"/>
          <w:sz w:val="27"/>
          <w:szCs w:val="27"/>
        </w:rPr>
        <w:t>Achieved 'Distinction' in the intensive boot camp program, gaining comprehensive skills in web development.</w:t>
      </w:r>
    </w:p>
    <w:p w14:paraId="35BF3310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  <w:r w:rsidRPr="00591453">
        <w:rPr>
          <w:rFonts w:ascii="Avenir Next" w:hAnsi="Avenir Next"/>
          <w:b/>
          <w:color w:val="000000"/>
          <w:sz w:val="27"/>
          <w:szCs w:val="27"/>
        </w:rPr>
        <w:t>Foundation Degree in Computing | Canterbury Christ Church University | 2013 - 2014</w:t>
      </w:r>
    </w:p>
    <w:p w14:paraId="0316CB27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</w:p>
    <w:p w14:paraId="1C7C3E95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  <w:r w:rsidRPr="00591453">
        <w:rPr>
          <w:rFonts w:ascii="Avenir Next" w:hAnsi="Avenir Next"/>
          <w:b/>
          <w:color w:val="000000"/>
          <w:sz w:val="27"/>
          <w:szCs w:val="27"/>
        </w:rPr>
        <w:t>Attained a PASS in the degree program, building a strong foundation in computing.</w:t>
      </w:r>
    </w:p>
    <w:p w14:paraId="6579A26F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  <w:r w:rsidRPr="00591453">
        <w:rPr>
          <w:rFonts w:ascii="Avenir Next" w:hAnsi="Avenir Next"/>
          <w:b/>
          <w:color w:val="000000"/>
          <w:sz w:val="27"/>
          <w:szCs w:val="27"/>
        </w:rPr>
        <w:lastRenderedPageBreak/>
        <w:t>11 GCSEs (B-C) | Kemnal Technology College | 2008 - 2010</w:t>
      </w:r>
    </w:p>
    <w:p w14:paraId="06597809" w14:textId="77777777" w:rsidR="00591453" w:rsidRP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</w:p>
    <w:p w14:paraId="765850AC" w14:textId="163F2C6F" w:rsidR="00591453" w:rsidRDefault="00591453" w:rsidP="00591453">
      <w:pPr>
        <w:pStyle w:val="NormalWeb"/>
        <w:ind w:left="5040" w:hanging="5040"/>
        <w:rPr>
          <w:rFonts w:ascii="Avenir Next" w:hAnsi="Avenir Next"/>
          <w:b/>
          <w:color w:val="000000"/>
          <w:sz w:val="27"/>
          <w:szCs w:val="27"/>
        </w:rPr>
      </w:pPr>
      <w:r w:rsidRPr="00591453">
        <w:rPr>
          <w:rFonts w:ascii="Avenir Next" w:hAnsi="Avenir Next"/>
          <w:b/>
          <w:color w:val="000000"/>
          <w:sz w:val="27"/>
          <w:szCs w:val="27"/>
        </w:rPr>
        <w:t>Included English and Maths among the subjects covered.</w:t>
      </w:r>
    </w:p>
    <w:p w14:paraId="6E431996" w14:textId="77777777" w:rsidR="00B17AE8" w:rsidRPr="00DE783D" w:rsidRDefault="00AB5F61" w:rsidP="004A2F54">
      <w:pPr>
        <w:pStyle w:val="Style2"/>
        <w:rPr>
          <w:rFonts w:ascii="Avenir Next" w:hAnsi="Avenir Next"/>
        </w:rPr>
      </w:pPr>
      <w:r w:rsidRPr="00DE783D">
        <w:rPr>
          <w:rFonts w:ascii="Avenir Next" w:hAnsi="Avenir Next"/>
        </w:rPr>
        <w:t xml:space="preserve">HOBBIES AND INTERESTS </w:t>
      </w:r>
    </w:p>
    <w:p w14:paraId="48AC9DC2" w14:textId="77777777" w:rsidR="00591453" w:rsidRPr="00591453" w:rsidRDefault="00591453" w:rsidP="00591453">
      <w:pPr>
        <w:pStyle w:val="ListParagraph"/>
        <w:ind w:left="360"/>
        <w:rPr>
          <w:rFonts w:ascii="Avenir Next" w:hAnsi="Avenir Next" w:cs="Arial"/>
          <w:sz w:val="27"/>
          <w:szCs w:val="27"/>
        </w:rPr>
      </w:pPr>
      <w:r w:rsidRPr="00591453">
        <w:rPr>
          <w:rFonts w:ascii="Avenir Next" w:hAnsi="Avenir Next" w:cs="Arial"/>
          <w:sz w:val="27"/>
          <w:szCs w:val="27"/>
        </w:rPr>
        <w:t>Passionate musician skilled in playing keyboard and guitar.</w:t>
      </w:r>
    </w:p>
    <w:p w14:paraId="212CFF82" w14:textId="77777777" w:rsidR="00591453" w:rsidRPr="00591453" w:rsidRDefault="00591453" w:rsidP="00591453">
      <w:pPr>
        <w:pStyle w:val="ListParagraph"/>
        <w:ind w:left="360"/>
        <w:rPr>
          <w:rFonts w:ascii="Avenir Next" w:hAnsi="Avenir Next" w:cs="Arial"/>
          <w:sz w:val="27"/>
          <w:szCs w:val="27"/>
        </w:rPr>
      </w:pPr>
      <w:r w:rsidRPr="00591453">
        <w:rPr>
          <w:rFonts w:ascii="Avenir Next" w:hAnsi="Avenir Next" w:cs="Arial"/>
          <w:sz w:val="27"/>
          <w:szCs w:val="27"/>
        </w:rPr>
        <w:t>Dedicated Manchester United supporter, maintaining fitness through football and basketball.</w:t>
      </w:r>
    </w:p>
    <w:p w14:paraId="55EF68B5" w14:textId="5652E482" w:rsidR="00CD0282" w:rsidRDefault="00591453" w:rsidP="00591453">
      <w:pPr>
        <w:pStyle w:val="ListParagraph"/>
        <w:ind w:left="360"/>
        <w:rPr>
          <w:rFonts w:ascii="Avenir Next" w:hAnsi="Avenir Next" w:cs="Arial"/>
          <w:sz w:val="27"/>
          <w:szCs w:val="27"/>
        </w:rPr>
      </w:pPr>
      <w:r w:rsidRPr="00591453">
        <w:rPr>
          <w:rFonts w:ascii="Avenir Next" w:hAnsi="Avenir Next" w:cs="Arial"/>
          <w:sz w:val="27"/>
          <w:szCs w:val="27"/>
        </w:rPr>
        <w:t>Achieving a balance between work and sports commitments, showcasing dedication and motivation.</w:t>
      </w:r>
    </w:p>
    <w:p w14:paraId="50941DB5" w14:textId="5D449506" w:rsidR="00CD0282" w:rsidRDefault="00CD0282" w:rsidP="00CD0282">
      <w:pPr>
        <w:pStyle w:val="ListParagraph"/>
        <w:ind w:left="360"/>
        <w:rPr>
          <w:rFonts w:ascii="Avenir Next" w:hAnsi="Avenir Next" w:cs="Arial"/>
          <w:sz w:val="27"/>
          <w:szCs w:val="27"/>
        </w:rPr>
      </w:pPr>
    </w:p>
    <w:p w14:paraId="2B15F314" w14:textId="24C72C7B" w:rsidR="00CD0282" w:rsidRPr="00CD0282" w:rsidRDefault="00CD0282" w:rsidP="00CD0282">
      <w:pPr>
        <w:pStyle w:val="ListParagraph"/>
        <w:ind w:left="360"/>
        <w:jc w:val="center"/>
        <w:rPr>
          <w:rFonts w:ascii="Avenir Next" w:hAnsi="Avenir Next" w:cs="Arial"/>
          <w:b/>
          <w:bCs/>
          <w:sz w:val="27"/>
          <w:szCs w:val="27"/>
        </w:rPr>
      </w:pPr>
      <w:r w:rsidRPr="00CD0282">
        <w:rPr>
          <w:rFonts w:ascii="Avenir Next" w:hAnsi="Avenir Next" w:cs="Arial"/>
          <w:b/>
          <w:bCs/>
          <w:sz w:val="27"/>
          <w:szCs w:val="27"/>
        </w:rPr>
        <w:t>REFERENCES AVAILABLE ON REQUEST</w:t>
      </w:r>
    </w:p>
    <w:p w14:paraId="0C86D72B" w14:textId="77777777" w:rsidR="00CD0282" w:rsidRPr="00CD0282" w:rsidRDefault="00CD0282" w:rsidP="00CD0282">
      <w:pPr>
        <w:pStyle w:val="ListParagraph"/>
        <w:ind w:left="360"/>
        <w:rPr>
          <w:rFonts w:ascii="Avenir Next" w:hAnsi="Avenir Next" w:cs="Arial"/>
          <w:sz w:val="27"/>
          <w:szCs w:val="27"/>
        </w:rPr>
      </w:pPr>
    </w:p>
    <w:p w14:paraId="6B62138F" w14:textId="77777777" w:rsidR="00CD0282" w:rsidRDefault="00CD0282" w:rsidP="001D7783">
      <w:pPr>
        <w:pStyle w:val="ListParagraph"/>
        <w:ind w:left="360"/>
        <w:rPr>
          <w:rFonts w:ascii="Avenir Next" w:hAnsi="Avenir Next" w:cs="Arial"/>
          <w:sz w:val="24"/>
          <w:szCs w:val="24"/>
        </w:rPr>
      </w:pPr>
    </w:p>
    <w:p w14:paraId="5DE86587" w14:textId="77777777" w:rsidR="00FC6EF9" w:rsidRPr="00DE783D" w:rsidRDefault="00FC6EF9" w:rsidP="00FC6EF9">
      <w:pPr>
        <w:pStyle w:val="ListParagraph"/>
        <w:ind w:left="360"/>
        <w:rPr>
          <w:rFonts w:ascii="Avenir Next" w:hAnsi="Avenir Next" w:cs="Arial"/>
          <w:sz w:val="24"/>
          <w:szCs w:val="24"/>
        </w:rPr>
      </w:pPr>
    </w:p>
    <w:sectPr w:rsidR="00FC6EF9" w:rsidRPr="00DE783D" w:rsidSect="00BA6F42">
      <w:type w:val="continuous"/>
      <w:pgSz w:w="11906" w:h="16838"/>
      <w:pgMar w:top="1021" w:right="1077" w:bottom="567" w:left="851" w:header="709" w:footer="709" w:gutter="0"/>
      <w:pgBorders w:offsetFrom="page">
        <w:top w:val="single" w:sz="4" w:space="24" w:color="E7E6E6" w:themeColor="background2"/>
        <w:left w:val="single" w:sz="4" w:space="24" w:color="E7E6E6" w:themeColor="background2"/>
        <w:bottom w:val="single" w:sz="4" w:space="24" w:color="E7E6E6" w:themeColor="background2"/>
        <w:right w:val="single" w:sz="4" w:space="24" w:color="E7E6E6" w:themeColor="background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panose1 w:val="020B0503020202020204"/>
    <w:charset w:val="00"/>
    <w:family w:val="swiss"/>
    <w:pitch w:val="variable"/>
    <w:sig w:usb0="800000E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60FE9"/>
    <w:multiLevelType w:val="hybridMultilevel"/>
    <w:tmpl w:val="12F81B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D53CD1"/>
    <w:multiLevelType w:val="hybridMultilevel"/>
    <w:tmpl w:val="A6EA07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F56A35"/>
    <w:multiLevelType w:val="hybridMultilevel"/>
    <w:tmpl w:val="793447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AD74B9"/>
    <w:multiLevelType w:val="hybridMultilevel"/>
    <w:tmpl w:val="671E82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FA7AF6"/>
    <w:multiLevelType w:val="hybridMultilevel"/>
    <w:tmpl w:val="E4507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7"/>
    <w:rsid w:val="00042B34"/>
    <w:rsid w:val="00043F3A"/>
    <w:rsid w:val="0005136B"/>
    <w:rsid w:val="00090E63"/>
    <w:rsid w:val="001041BA"/>
    <w:rsid w:val="0012219A"/>
    <w:rsid w:val="001267EB"/>
    <w:rsid w:val="001368F1"/>
    <w:rsid w:val="00183A94"/>
    <w:rsid w:val="00193CE3"/>
    <w:rsid w:val="001D7114"/>
    <w:rsid w:val="001D7783"/>
    <w:rsid w:val="00224883"/>
    <w:rsid w:val="00246CF1"/>
    <w:rsid w:val="0027795B"/>
    <w:rsid w:val="002E74D6"/>
    <w:rsid w:val="00373001"/>
    <w:rsid w:val="003C48E1"/>
    <w:rsid w:val="003C4DD0"/>
    <w:rsid w:val="00413D93"/>
    <w:rsid w:val="004763DB"/>
    <w:rsid w:val="004A2F54"/>
    <w:rsid w:val="004F4E8F"/>
    <w:rsid w:val="00541D0E"/>
    <w:rsid w:val="0055668A"/>
    <w:rsid w:val="00556A9F"/>
    <w:rsid w:val="00591453"/>
    <w:rsid w:val="005918DA"/>
    <w:rsid w:val="0059444C"/>
    <w:rsid w:val="005C2C9E"/>
    <w:rsid w:val="005C525A"/>
    <w:rsid w:val="00617916"/>
    <w:rsid w:val="006422AC"/>
    <w:rsid w:val="00673765"/>
    <w:rsid w:val="006F1FB0"/>
    <w:rsid w:val="007215A6"/>
    <w:rsid w:val="007C7CFF"/>
    <w:rsid w:val="007F1361"/>
    <w:rsid w:val="008011B9"/>
    <w:rsid w:val="0080602F"/>
    <w:rsid w:val="00901F4F"/>
    <w:rsid w:val="0098107F"/>
    <w:rsid w:val="00983E56"/>
    <w:rsid w:val="009F62F1"/>
    <w:rsid w:val="00A02413"/>
    <w:rsid w:val="00A027CD"/>
    <w:rsid w:val="00A954D5"/>
    <w:rsid w:val="00A96F64"/>
    <w:rsid w:val="00AB5F61"/>
    <w:rsid w:val="00AC701A"/>
    <w:rsid w:val="00B03D1E"/>
    <w:rsid w:val="00B17AE8"/>
    <w:rsid w:val="00B20AF2"/>
    <w:rsid w:val="00B76400"/>
    <w:rsid w:val="00B83FAF"/>
    <w:rsid w:val="00B86FB9"/>
    <w:rsid w:val="00BA2607"/>
    <w:rsid w:val="00BA6F42"/>
    <w:rsid w:val="00BE7F78"/>
    <w:rsid w:val="00BF3E57"/>
    <w:rsid w:val="00C511DD"/>
    <w:rsid w:val="00C60F4E"/>
    <w:rsid w:val="00C67908"/>
    <w:rsid w:val="00C84C25"/>
    <w:rsid w:val="00CD0282"/>
    <w:rsid w:val="00CF00FF"/>
    <w:rsid w:val="00CF2F39"/>
    <w:rsid w:val="00D766F4"/>
    <w:rsid w:val="00DB18BB"/>
    <w:rsid w:val="00DD704C"/>
    <w:rsid w:val="00DE783D"/>
    <w:rsid w:val="00DF6B94"/>
    <w:rsid w:val="00E12293"/>
    <w:rsid w:val="00E233EE"/>
    <w:rsid w:val="00E70B37"/>
    <w:rsid w:val="00E871A0"/>
    <w:rsid w:val="00E933E1"/>
    <w:rsid w:val="00EA66E7"/>
    <w:rsid w:val="00ED3702"/>
    <w:rsid w:val="00F17ACD"/>
    <w:rsid w:val="00F31F5F"/>
    <w:rsid w:val="00F53221"/>
    <w:rsid w:val="00F97EED"/>
    <w:rsid w:val="00F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D04B"/>
  <w15:chartTrackingRefBased/>
  <w15:docId w15:val="{67208374-99EE-4726-90D2-796825F6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EB"/>
    <w:pPr>
      <w:keepNext/>
      <w:outlineLvl w:val="1"/>
    </w:pPr>
    <w:rPr>
      <w:rFonts w:ascii="Avenir Next" w:hAnsi="Avenir Next" w:cs="Arial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8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8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17AE8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4A2F54"/>
    <w:rPr>
      <w:rFonts w:ascii="Avenir Next LT Pro" w:hAnsi="Avenir Next LT Pro"/>
      <w:b/>
      <w:bCs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4A2F54"/>
    <w:pPr>
      <w:pBdr>
        <w:top w:val="single" w:sz="6" w:space="1" w:color="auto"/>
        <w:bottom w:val="single" w:sz="6" w:space="1" w:color="auto"/>
      </w:pBdr>
      <w:jc w:val="center"/>
    </w:pPr>
    <w:rPr>
      <w:rFonts w:ascii="Avenir Next LT Pro" w:hAnsi="Avenir Next LT Pro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A2F54"/>
  </w:style>
  <w:style w:type="character" w:customStyle="1" w:styleId="Style1Char">
    <w:name w:val="Style1 Char"/>
    <w:basedOn w:val="NoSpacingChar"/>
    <w:link w:val="Style1"/>
    <w:rsid w:val="004A2F54"/>
    <w:rPr>
      <w:rFonts w:ascii="Avenir Next LT Pro" w:hAnsi="Avenir Next LT Pro"/>
      <w:b/>
      <w:bCs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4A2F54"/>
    <w:rPr>
      <w:rFonts w:ascii="Avenir Next LT Pro" w:hAnsi="Avenir Next LT Pro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4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79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7EB"/>
    <w:rPr>
      <w:rFonts w:ascii="Avenir Next" w:hAnsi="Avenir Next" w:cs="Arial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n\OneDrive\CVs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C:\Users\Ann\OneDrive\CVs\New Template.dotx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Sabita Gurung</cp:lastModifiedBy>
  <cp:revision>3</cp:revision>
  <cp:lastPrinted>2020-10-27T09:19:00Z</cp:lastPrinted>
  <dcterms:created xsi:type="dcterms:W3CDTF">2023-08-25T15:57:00Z</dcterms:created>
  <dcterms:modified xsi:type="dcterms:W3CDTF">2023-08-25T15:57:00Z</dcterms:modified>
</cp:coreProperties>
</file>